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4AC1" w:rsidRDefault="005506DA">
      <w:pPr>
        <w:rPr>
          <w:sz w:val="28"/>
          <w:szCs w:val="28"/>
        </w:rPr>
      </w:pPr>
      <w:r>
        <w:rPr>
          <w:sz w:val="28"/>
          <w:szCs w:val="28"/>
        </w:rPr>
        <w:t>Topics learnt:</w:t>
      </w:r>
    </w:p>
    <w:p w:rsidR="005506DA" w:rsidRDefault="005506DA">
      <w:pPr>
        <w:rPr>
          <w:sz w:val="28"/>
          <w:szCs w:val="28"/>
        </w:rPr>
      </w:pPr>
    </w:p>
    <w:p w:rsidR="005506DA" w:rsidRDefault="005506DA" w:rsidP="005506D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Segment Tree (Practice GSS1, GSS3)</w:t>
      </w:r>
    </w:p>
    <w:p w:rsidR="005506DA" w:rsidRDefault="005506DA" w:rsidP="005506D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Fenwick Tree (BIT) (Complete Practice Problems from DOC)</w:t>
      </w:r>
    </w:p>
    <w:p w:rsidR="005506DA" w:rsidRDefault="005506DA" w:rsidP="005506D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BFS, DFS (Complete Practice Problems from DOC)</w:t>
      </w:r>
    </w:p>
    <w:p w:rsidR="005506DA" w:rsidRDefault="005506DA" w:rsidP="005506D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Kruskal MST (Revise)</w:t>
      </w:r>
    </w:p>
    <w:p w:rsidR="005506DA" w:rsidRDefault="005506DA" w:rsidP="005506D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Dijkstra’s (Harder problems? Problem 5 Round pi)</w:t>
      </w:r>
    </w:p>
    <w:p w:rsidR="005506DA" w:rsidRPr="005506DA" w:rsidRDefault="005506DA" w:rsidP="005506D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Krager’s Min cut (Learn Edmond Karp’s)</w:t>
      </w:r>
    </w:p>
    <w:p w:rsidR="005506DA" w:rsidRDefault="005506DA" w:rsidP="005506D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Tarjan’s algorithm for SCCs (Implement Articulation points, Bridge etc.)</w:t>
      </w:r>
    </w:p>
    <w:p w:rsidR="005506DA" w:rsidRDefault="005506DA" w:rsidP="005506D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MergeSort (Application: Find number of Inversions)</w:t>
      </w:r>
    </w:p>
    <w:p w:rsidR="005506DA" w:rsidRDefault="005506DA" w:rsidP="005506D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Quicksort (Application: Linear Time Selection)</w:t>
      </w:r>
    </w:p>
    <w:p w:rsidR="001F3DB1" w:rsidRDefault="001F3DB1" w:rsidP="005506D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Counting Sort (Application: Sorting fast numbers in O(n</w:t>
      </w:r>
      <w:bookmarkStart w:id="0" w:name="_GoBack"/>
      <w:bookmarkEnd w:id="0"/>
      <w:r>
        <w:rPr>
          <w:sz w:val="28"/>
          <w:szCs w:val="28"/>
        </w:rPr>
        <w:t>))</w:t>
      </w:r>
    </w:p>
    <w:p w:rsidR="005506DA" w:rsidRDefault="005506DA" w:rsidP="005506D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Z-Algorithm (complete CHSTR)</w:t>
      </w:r>
    </w:p>
    <w:p w:rsidR="005506DA" w:rsidRDefault="005506DA" w:rsidP="005506D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Floyd Warshall (Complete CSTREET, Understand properly)</w:t>
      </w:r>
    </w:p>
    <w:p w:rsidR="005506DA" w:rsidRDefault="005506DA" w:rsidP="005506D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t xml:space="preserve"> </w:t>
      </w:r>
      <w:r>
        <w:rPr>
          <w:sz w:val="28"/>
          <w:szCs w:val="28"/>
        </w:rPr>
        <w:t>Disjoint Set/ Union-Find</w:t>
      </w:r>
    </w:p>
    <w:p w:rsidR="00CE28C1" w:rsidRDefault="00CE28C1" w:rsidP="00CE28C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nCr, Modular Inverse, precompute Pascal Triangle</w:t>
      </w:r>
    </w:p>
    <w:p w:rsidR="00CE28C1" w:rsidRPr="00CE28C1" w:rsidRDefault="00CE28C1" w:rsidP="00CE28C1">
      <w:pPr>
        <w:pStyle w:val="ListParagraph"/>
        <w:numPr>
          <w:ilvl w:val="0"/>
          <w:numId w:val="1"/>
        </w:numPr>
        <w:rPr>
          <w:sz w:val="28"/>
          <w:szCs w:val="28"/>
        </w:rPr>
      </w:pPr>
    </w:p>
    <w:p w:rsidR="00CE28C1" w:rsidRDefault="00CE28C1" w:rsidP="00CE28C1">
      <w:pPr>
        <w:rPr>
          <w:sz w:val="28"/>
          <w:szCs w:val="28"/>
        </w:rPr>
      </w:pPr>
    </w:p>
    <w:p w:rsidR="00CE28C1" w:rsidRDefault="00CE28C1" w:rsidP="00CE28C1">
      <w:pPr>
        <w:rPr>
          <w:sz w:val="28"/>
          <w:szCs w:val="28"/>
        </w:rPr>
      </w:pPr>
    </w:p>
    <w:p w:rsidR="00CE28C1" w:rsidRDefault="00CE28C1" w:rsidP="00CE28C1">
      <w:pPr>
        <w:rPr>
          <w:sz w:val="28"/>
          <w:szCs w:val="28"/>
        </w:rPr>
      </w:pPr>
    </w:p>
    <w:p w:rsidR="00CE28C1" w:rsidRDefault="00CE28C1" w:rsidP="00CE28C1">
      <w:pPr>
        <w:rPr>
          <w:sz w:val="28"/>
          <w:szCs w:val="28"/>
        </w:rPr>
      </w:pPr>
    </w:p>
    <w:p w:rsidR="00CE28C1" w:rsidRDefault="00CE28C1" w:rsidP="00CE28C1">
      <w:pPr>
        <w:rPr>
          <w:sz w:val="28"/>
          <w:szCs w:val="28"/>
        </w:rPr>
      </w:pPr>
    </w:p>
    <w:p w:rsidR="00CE28C1" w:rsidRDefault="00CE28C1" w:rsidP="00CE28C1">
      <w:pPr>
        <w:rPr>
          <w:sz w:val="28"/>
          <w:szCs w:val="28"/>
        </w:rPr>
      </w:pPr>
    </w:p>
    <w:p w:rsidR="00CE28C1" w:rsidRDefault="00CE28C1" w:rsidP="00CE28C1">
      <w:pPr>
        <w:rPr>
          <w:sz w:val="28"/>
          <w:szCs w:val="28"/>
        </w:rPr>
      </w:pPr>
    </w:p>
    <w:p w:rsidR="00CE28C1" w:rsidRDefault="00CE28C1" w:rsidP="00CE28C1">
      <w:pPr>
        <w:rPr>
          <w:sz w:val="28"/>
          <w:szCs w:val="28"/>
        </w:rPr>
      </w:pPr>
    </w:p>
    <w:p w:rsidR="00CE28C1" w:rsidRDefault="00CE28C1" w:rsidP="00CE28C1">
      <w:pPr>
        <w:rPr>
          <w:sz w:val="28"/>
          <w:szCs w:val="28"/>
        </w:rPr>
      </w:pPr>
    </w:p>
    <w:p w:rsidR="00CE28C1" w:rsidRDefault="00CE28C1" w:rsidP="00CE28C1">
      <w:pPr>
        <w:rPr>
          <w:sz w:val="28"/>
          <w:szCs w:val="28"/>
        </w:rPr>
      </w:pPr>
    </w:p>
    <w:p w:rsidR="00CE28C1" w:rsidRDefault="00CE28C1" w:rsidP="00CE28C1">
      <w:pPr>
        <w:rPr>
          <w:sz w:val="28"/>
          <w:szCs w:val="28"/>
        </w:rPr>
      </w:pPr>
    </w:p>
    <w:p w:rsidR="00CE28C1" w:rsidRDefault="00CE28C1" w:rsidP="00CE28C1">
      <w:pPr>
        <w:rPr>
          <w:sz w:val="28"/>
          <w:szCs w:val="28"/>
        </w:rPr>
      </w:pPr>
    </w:p>
    <w:p w:rsidR="00CE28C1" w:rsidRDefault="00CE28C1" w:rsidP="00CE28C1">
      <w:pPr>
        <w:rPr>
          <w:sz w:val="28"/>
          <w:szCs w:val="28"/>
        </w:rPr>
      </w:pPr>
    </w:p>
    <w:p w:rsidR="00CE28C1" w:rsidRDefault="00CE28C1" w:rsidP="00CE28C1">
      <w:pPr>
        <w:rPr>
          <w:sz w:val="28"/>
          <w:szCs w:val="28"/>
        </w:rPr>
      </w:pPr>
    </w:p>
    <w:p w:rsidR="00CE28C1" w:rsidRDefault="00CE28C1">
      <w:pPr>
        <w:rPr>
          <w:sz w:val="28"/>
          <w:szCs w:val="28"/>
        </w:rPr>
      </w:pPr>
    </w:p>
    <w:p w:rsidR="00CE28C1" w:rsidRDefault="00CE28C1" w:rsidP="00CE28C1">
      <w:pPr>
        <w:rPr>
          <w:sz w:val="28"/>
          <w:szCs w:val="28"/>
        </w:rPr>
      </w:pPr>
    </w:p>
    <w:p w:rsidR="00CE28C1" w:rsidRDefault="00CE28C1" w:rsidP="005506DA">
      <w:pPr>
        <w:pStyle w:val="ListParagraph"/>
        <w:rPr>
          <w:sz w:val="28"/>
          <w:szCs w:val="28"/>
        </w:rPr>
      </w:pPr>
    </w:p>
    <w:p w:rsidR="00CE28C1" w:rsidRDefault="00CE28C1" w:rsidP="005506DA">
      <w:pPr>
        <w:pStyle w:val="ListParagraph"/>
        <w:rPr>
          <w:sz w:val="28"/>
          <w:szCs w:val="28"/>
        </w:rPr>
      </w:pPr>
    </w:p>
    <w:p w:rsidR="00CE28C1" w:rsidRDefault="00CE28C1" w:rsidP="005506DA">
      <w:pPr>
        <w:pStyle w:val="ListParagraph"/>
        <w:rPr>
          <w:sz w:val="28"/>
          <w:szCs w:val="28"/>
        </w:rPr>
      </w:pPr>
    </w:p>
    <w:p w:rsidR="00CE28C1" w:rsidRDefault="00CE28C1" w:rsidP="005506DA">
      <w:pPr>
        <w:pStyle w:val="ListParagraph"/>
        <w:rPr>
          <w:sz w:val="28"/>
          <w:szCs w:val="28"/>
        </w:rPr>
      </w:pPr>
    </w:p>
    <w:p w:rsidR="00CE28C1" w:rsidRDefault="00CE28C1" w:rsidP="005506DA">
      <w:pPr>
        <w:pStyle w:val="ListParagraph"/>
        <w:rPr>
          <w:sz w:val="28"/>
          <w:szCs w:val="28"/>
        </w:rPr>
      </w:pPr>
    </w:p>
    <w:p w:rsidR="00CE28C1" w:rsidRPr="00CE28C1" w:rsidRDefault="00CE28C1">
      <w:r>
        <w:rPr>
          <w:sz w:val="28"/>
          <w:szCs w:val="28"/>
        </w:rPr>
        <w:br w:type="page"/>
      </w:r>
    </w:p>
    <w:p w:rsidR="005506DA" w:rsidRDefault="00CE28C1" w:rsidP="005506D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>Topics to learn:</w:t>
      </w:r>
    </w:p>
    <w:p w:rsidR="00CE28C1" w:rsidRDefault="00CE28C1" w:rsidP="005506DA">
      <w:pPr>
        <w:pStyle w:val="ListParagraph"/>
        <w:rPr>
          <w:sz w:val="28"/>
          <w:szCs w:val="28"/>
        </w:rPr>
      </w:pPr>
    </w:p>
    <w:p w:rsidR="00CE28C1" w:rsidRDefault="00CE28C1" w:rsidP="00CE28C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FUCKING DP</w:t>
      </w:r>
    </w:p>
    <w:p w:rsidR="00CE28C1" w:rsidRDefault="00CE28C1" w:rsidP="00CE28C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KMP</w:t>
      </w:r>
    </w:p>
    <w:p w:rsidR="00CE28C1" w:rsidRDefault="00CE28C1" w:rsidP="00CE28C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Rabin-Karp</w:t>
      </w:r>
    </w:p>
    <w:p w:rsidR="00CE28C1" w:rsidRDefault="00CE28C1" w:rsidP="00CE28C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Suffix Arrays and Trees</w:t>
      </w:r>
    </w:p>
    <w:p w:rsidR="00CE28C1" w:rsidRDefault="00CE28C1" w:rsidP="00CE28C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Max Flows</w:t>
      </w:r>
    </w:p>
    <w:p w:rsidR="00CE28C1" w:rsidRDefault="00CE28C1" w:rsidP="00CE28C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Matrix Exponentiation</w:t>
      </w:r>
    </w:p>
    <w:p w:rsidR="00CE28C1" w:rsidRDefault="00CE28C1" w:rsidP="00CE28C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FFT</w:t>
      </w:r>
    </w:p>
    <w:p w:rsidR="00CE28C1" w:rsidRDefault="00CE28C1" w:rsidP="00CE28C1">
      <w:pPr>
        <w:rPr>
          <w:sz w:val="28"/>
          <w:szCs w:val="28"/>
        </w:rPr>
      </w:pPr>
    </w:p>
    <w:p w:rsidR="005506DA" w:rsidRPr="00CE28C1" w:rsidRDefault="00CE28C1" w:rsidP="00CE28C1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>…And everything else in the DOC</w:t>
      </w:r>
    </w:p>
    <w:sectPr w:rsidR="005506DA" w:rsidRPr="00CE28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C310B4"/>
    <w:multiLevelType w:val="hybridMultilevel"/>
    <w:tmpl w:val="861EC792"/>
    <w:lvl w:ilvl="0" w:tplc="1A9408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D2A0698"/>
    <w:multiLevelType w:val="hybridMultilevel"/>
    <w:tmpl w:val="A4F82F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6DA"/>
    <w:rsid w:val="001F3DB1"/>
    <w:rsid w:val="00274AC1"/>
    <w:rsid w:val="005506DA"/>
    <w:rsid w:val="00CE2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D0ABDA-E1FB-4EC6-895D-F3771C82C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24</TotalTime>
  <Pages>3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Shreyans Sheth</dc:creator>
  <cp:keywords/>
  <dc:description/>
  <cp:lastModifiedBy>Shreyans Sheth</cp:lastModifiedBy>
  <cp:revision>2</cp:revision>
  <dcterms:created xsi:type="dcterms:W3CDTF">2015-08-09T13:35:00Z</dcterms:created>
  <dcterms:modified xsi:type="dcterms:W3CDTF">2015-08-26T18:22:00Z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TC027869999991</vt:lpwstr>
  </property>
</Properties>
</file>